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1069" w14:textId="184F8146" w:rsidR="00081D88" w:rsidRPr="00FF09C8" w:rsidRDefault="00715519" w:rsidP="00081D88">
      <w:pPr>
        <w:pStyle w:val="T1"/>
        <w:pBdr>
          <w:top w:val="none" w:sz="0" w:space="0" w:color="auto"/>
          <w:left w:val="none" w:sz="0" w:space="0" w:color="auto"/>
          <w:bottom w:val="none" w:sz="0" w:space="0" w:color="auto"/>
          <w:right w:val="none" w:sz="0" w:space="0" w:color="auto"/>
        </w:pBdr>
        <w:jc w:val="left"/>
        <w:rPr>
          <w:sz w:val="24"/>
          <w:szCs w:val="24"/>
        </w:rPr>
      </w:pPr>
      <w:r w:rsidRPr="00FF09C8">
        <w:rPr>
          <w:sz w:val="24"/>
          <w:szCs w:val="24"/>
        </w:rPr>
        <w:t>SER421 Fall 201</w:t>
      </w:r>
      <w:r w:rsidR="00D02354">
        <w:rPr>
          <w:sz w:val="24"/>
          <w:szCs w:val="24"/>
        </w:rPr>
        <w:t>8</w:t>
      </w:r>
      <w:r w:rsidR="00887FB9" w:rsidRPr="00FF09C8">
        <w:rPr>
          <w:sz w:val="24"/>
          <w:szCs w:val="24"/>
        </w:rPr>
        <w:t xml:space="preserve"> </w:t>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FF09C8">
        <w:rPr>
          <w:sz w:val="24"/>
          <w:szCs w:val="24"/>
        </w:rPr>
        <w:tab/>
      </w:r>
      <w:r w:rsidR="00887FB9" w:rsidRPr="00FF09C8">
        <w:rPr>
          <w:sz w:val="24"/>
          <w:szCs w:val="24"/>
        </w:rPr>
        <w:t>La</w:t>
      </w:r>
      <w:r w:rsidRPr="00FF09C8">
        <w:rPr>
          <w:sz w:val="24"/>
          <w:szCs w:val="24"/>
        </w:rPr>
        <w:t>b</w:t>
      </w:r>
      <w:r w:rsidR="00D02354">
        <w:rPr>
          <w:sz w:val="24"/>
          <w:szCs w:val="24"/>
        </w:rPr>
        <w:t>5</w:t>
      </w:r>
      <w:r w:rsidR="00962ABD" w:rsidRPr="00FF09C8">
        <w:rPr>
          <w:sz w:val="24"/>
          <w:szCs w:val="24"/>
        </w:rPr>
        <w:t>: HTTP</w:t>
      </w:r>
      <w:r w:rsidRPr="00FF09C8">
        <w:rPr>
          <w:sz w:val="24"/>
          <w:szCs w:val="24"/>
        </w:rPr>
        <w:t>,</w:t>
      </w:r>
      <w:r w:rsidR="00962ABD" w:rsidRPr="00FF09C8">
        <w:rPr>
          <w:sz w:val="24"/>
          <w:szCs w:val="24"/>
        </w:rPr>
        <w:t xml:space="preserve"> AJAX</w:t>
      </w:r>
      <w:r w:rsidR="00D02354">
        <w:rPr>
          <w:sz w:val="24"/>
          <w:szCs w:val="24"/>
        </w:rPr>
        <w:t>/Fetch</w:t>
      </w:r>
      <w:r w:rsidRPr="00FF09C8">
        <w:rPr>
          <w:sz w:val="24"/>
          <w:szCs w:val="24"/>
        </w:rPr>
        <w:t>, and APIs</w:t>
      </w:r>
      <w:r w:rsidR="00962ABD" w:rsidRPr="00FF09C8">
        <w:rPr>
          <w:sz w:val="24"/>
          <w:szCs w:val="24"/>
        </w:rPr>
        <w:br/>
      </w:r>
      <w:r w:rsidRPr="00FF09C8">
        <w:rPr>
          <w:sz w:val="24"/>
          <w:szCs w:val="24"/>
        </w:rPr>
        <w:t>Due 11/</w:t>
      </w:r>
      <w:r w:rsidR="00D02354">
        <w:rPr>
          <w:sz w:val="24"/>
          <w:szCs w:val="24"/>
        </w:rPr>
        <w:t>19</w:t>
      </w:r>
      <w:r w:rsidRPr="00FF09C8">
        <w:rPr>
          <w:sz w:val="24"/>
          <w:szCs w:val="24"/>
        </w:rPr>
        <w:t>/1</w:t>
      </w:r>
      <w:r w:rsidR="00D02354">
        <w:rPr>
          <w:sz w:val="24"/>
          <w:szCs w:val="24"/>
        </w:rPr>
        <w:t>8</w:t>
      </w:r>
      <w:r w:rsidR="00081D88" w:rsidRPr="00FF09C8">
        <w:rPr>
          <w:sz w:val="24"/>
          <w:szCs w:val="24"/>
        </w:rPr>
        <w:t xml:space="preserve"> at 11:59</w:t>
      </w:r>
      <w:r w:rsidRPr="00FF09C8">
        <w:rPr>
          <w:sz w:val="24"/>
          <w:szCs w:val="24"/>
        </w:rPr>
        <w:t>:00</w:t>
      </w:r>
      <w:r w:rsidR="00081D88" w:rsidRPr="00FF09C8">
        <w:rPr>
          <w:sz w:val="24"/>
          <w:szCs w:val="24"/>
        </w:rPr>
        <w:t>pm via online submission to Blackboard</w:t>
      </w:r>
    </w:p>
    <w:p w14:paraId="79373FEB" w14:textId="77777777" w:rsidR="00081D88" w:rsidRDefault="00081D88" w:rsidP="00081D88">
      <w:pPr>
        <w:spacing w:before="0" w:line="240" w:lineRule="auto"/>
      </w:pPr>
    </w:p>
    <w:p w14:paraId="579C07EA" w14:textId="77777777" w:rsidR="00081D88" w:rsidRPr="00FF09C8" w:rsidRDefault="00081D88" w:rsidP="00081D88">
      <w:pPr>
        <w:spacing w:before="0" w:line="240" w:lineRule="auto"/>
        <w:rPr>
          <w:b/>
          <w:sz w:val="20"/>
        </w:rPr>
      </w:pPr>
      <w:r w:rsidRPr="00FF09C8">
        <w:rPr>
          <w:b/>
          <w:sz w:val="20"/>
          <w:u w:val="single"/>
        </w:rPr>
        <w:t>Objectives:</w:t>
      </w:r>
    </w:p>
    <w:p w14:paraId="21191E22" w14:textId="68575B38" w:rsidR="00081D88" w:rsidRPr="00FF09C8" w:rsidRDefault="00081D88" w:rsidP="00081D88">
      <w:pPr>
        <w:spacing w:before="0" w:line="240" w:lineRule="auto"/>
        <w:rPr>
          <w:sz w:val="20"/>
        </w:rPr>
      </w:pPr>
      <w:r w:rsidRPr="00FF09C8">
        <w:rPr>
          <w:sz w:val="20"/>
        </w:rPr>
        <w:t xml:space="preserve">For this lab you will </w:t>
      </w:r>
      <w:r w:rsidR="003A74CE" w:rsidRPr="00FF09C8">
        <w:rPr>
          <w:sz w:val="20"/>
        </w:rPr>
        <w:t>develop</w:t>
      </w:r>
      <w:r w:rsidR="00D02354">
        <w:rPr>
          <w:sz w:val="20"/>
        </w:rPr>
        <w:t xml:space="preserve"> two applications. One will be your own API based on a sample project you already have</w:t>
      </w:r>
      <w:r w:rsidR="00BD370B">
        <w:rPr>
          <w:sz w:val="20"/>
        </w:rPr>
        <w:t xml:space="preserve"> with Fetch</w:t>
      </w:r>
      <w:r w:rsidR="00D02354">
        <w:rPr>
          <w:sz w:val="20"/>
        </w:rPr>
        <w:t>, and the second will be</w:t>
      </w:r>
      <w:r w:rsidR="003A74CE" w:rsidRPr="00FF09C8">
        <w:rPr>
          <w:sz w:val="20"/>
        </w:rPr>
        <w:t xml:space="preserve"> an</w:t>
      </w:r>
      <w:r w:rsidRPr="00FF09C8">
        <w:rPr>
          <w:sz w:val="20"/>
        </w:rPr>
        <w:t xml:space="preserve"> HTML5/</w:t>
      </w:r>
      <w:proofErr w:type="spellStart"/>
      <w:r w:rsidRPr="00FF09C8">
        <w:rPr>
          <w:sz w:val="20"/>
        </w:rPr>
        <w:t>Javascript</w:t>
      </w:r>
      <w:proofErr w:type="spellEnd"/>
      <w:r w:rsidRPr="00FF09C8">
        <w:rPr>
          <w:sz w:val="20"/>
        </w:rPr>
        <w:t xml:space="preserve"> application</w:t>
      </w:r>
      <w:r w:rsidR="003A74CE" w:rsidRPr="00FF09C8">
        <w:rPr>
          <w:sz w:val="20"/>
        </w:rPr>
        <w:t xml:space="preserve"> using </w:t>
      </w:r>
      <w:r w:rsidR="00BD370B">
        <w:rPr>
          <w:sz w:val="20"/>
        </w:rPr>
        <w:t>AJAX</w:t>
      </w:r>
      <w:r w:rsidR="00EE2FA4" w:rsidRPr="00FF09C8">
        <w:rPr>
          <w:sz w:val="20"/>
        </w:rPr>
        <w:t xml:space="preserve"> against a </w:t>
      </w:r>
      <w:r w:rsidR="00D02354">
        <w:rPr>
          <w:sz w:val="20"/>
        </w:rPr>
        <w:t>real Web</w:t>
      </w:r>
      <w:r w:rsidR="00EE2FA4" w:rsidRPr="00FF09C8">
        <w:rPr>
          <w:sz w:val="20"/>
        </w:rPr>
        <w:t xml:space="preserve"> API</w:t>
      </w:r>
      <w:r w:rsidR="00227260" w:rsidRPr="00FF09C8">
        <w:rPr>
          <w:sz w:val="20"/>
        </w:rPr>
        <w:t xml:space="preserve">. </w:t>
      </w:r>
    </w:p>
    <w:p w14:paraId="5BA5B007" w14:textId="77777777" w:rsidR="003A74CE" w:rsidRPr="00FF09C8" w:rsidRDefault="003A74CE" w:rsidP="00081D88">
      <w:pPr>
        <w:spacing w:before="0" w:line="240" w:lineRule="auto"/>
        <w:rPr>
          <w:sz w:val="20"/>
        </w:rPr>
      </w:pPr>
    </w:p>
    <w:p w14:paraId="2F215302" w14:textId="283CE760" w:rsidR="00357BA9" w:rsidRDefault="00357BA9" w:rsidP="00081D88">
      <w:pPr>
        <w:spacing w:before="0" w:line="240" w:lineRule="auto"/>
        <w:rPr>
          <w:b/>
          <w:sz w:val="20"/>
          <w:u w:val="single"/>
        </w:rPr>
      </w:pPr>
      <w:r>
        <w:rPr>
          <w:b/>
          <w:sz w:val="20"/>
          <w:u w:val="single"/>
        </w:rPr>
        <w:t xml:space="preserve">Activity 1: Use </w:t>
      </w:r>
      <w:r w:rsidR="00BD370B">
        <w:rPr>
          <w:b/>
          <w:sz w:val="20"/>
          <w:u w:val="single"/>
        </w:rPr>
        <w:t>Fetch</w:t>
      </w:r>
      <w:r>
        <w:rPr>
          <w:b/>
          <w:sz w:val="20"/>
          <w:u w:val="single"/>
        </w:rPr>
        <w:t xml:space="preserve"> </w:t>
      </w:r>
      <w:r w:rsidR="00843858">
        <w:rPr>
          <w:b/>
          <w:sz w:val="20"/>
          <w:u w:val="single"/>
        </w:rPr>
        <w:t xml:space="preserve">with your own API </w:t>
      </w:r>
      <w:r>
        <w:rPr>
          <w:b/>
          <w:sz w:val="20"/>
          <w:u w:val="single"/>
        </w:rPr>
        <w:t>to refactor your SPA</w:t>
      </w:r>
      <w:r w:rsidR="00843858">
        <w:rPr>
          <w:b/>
          <w:sz w:val="20"/>
          <w:u w:val="single"/>
        </w:rPr>
        <w:t xml:space="preserve"> (50 points)</w:t>
      </w:r>
    </w:p>
    <w:p w14:paraId="2391183B" w14:textId="40002A7B" w:rsidR="00357BA9" w:rsidRDefault="00983937" w:rsidP="00081D88">
      <w:pPr>
        <w:spacing w:before="0" w:line="240" w:lineRule="auto"/>
        <w:rPr>
          <w:sz w:val="20"/>
        </w:rPr>
      </w:pPr>
      <w:r>
        <w:rPr>
          <w:sz w:val="20"/>
        </w:rPr>
        <w:t>For this activity you will port your SPA from Lab 3, Activity 1 (the calculator) to a</w:t>
      </w:r>
      <w:r w:rsidR="009460DF">
        <w:rPr>
          <w:sz w:val="20"/>
        </w:rPr>
        <w:t xml:space="preserve">n API-driven application. Specifically, Lab 3 Activity 1 asked you to implement add, subtract, pop, </w:t>
      </w:r>
      <w:r w:rsidR="00BD370B">
        <w:rPr>
          <w:sz w:val="20"/>
        </w:rPr>
        <w:t xml:space="preserve">and </w:t>
      </w:r>
      <w:r w:rsidR="009460DF">
        <w:rPr>
          <w:sz w:val="20"/>
        </w:rPr>
        <w:t>reset</w:t>
      </w:r>
      <w:r w:rsidR="00BD370B">
        <w:rPr>
          <w:sz w:val="20"/>
        </w:rPr>
        <w:t xml:space="preserve"> </w:t>
      </w:r>
      <w:r w:rsidR="009460DF">
        <w:rPr>
          <w:sz w:val="20"/>
        </w:rPr>
        <w:t>features. You will port these to an API in NodeJS and modify the SPA to consume that API to implement a shared calculator service and application.</w:t>
      </w:r>
    </w:p>
    <w:p w14:paraId="50C93DB2" w14:textId="28D10747" w:rsidR="009460DF" w:rsidRDefault="00843858" w:rsidP="009460DF">
      <w:pPr>
        <w:pStyle w:val="ListParagraph"/>
        <w:numPr>
          <w:ilvl w:val="0"/>
          <w:numId w:val="13"/>
        </w:numPr>
        <w:spacing w:before="0" w:line="240" w:lineRule="auto"/>
        <w:rPr>
          <w:sz w:val="20"/>
        </w:rPr>
      </w:pPr>
      <w:r>
        <w:rPr>
          <w:sz w:val="20"/>
        </w:rPr>
        <w:t xml:space="preserve">(3) </w:t>
      </w:r>
      <w:r w:rsidR="009460DF" w:rsidRPr="009460DF">
        <w:rPr>
          <w:sz w:val="20"/>
        </w:rPr>
        <w:t xml:space="preserve">Your application should load when the root URL (/) of your server is accessed. </w:t>
      </w:r>
    </w:p>
    <w:p w14:paraId="65B35594" w14:textId="6DB7F13F" w:rsidR="009460DF" w:rsidRDefault="00843858" w:rsidP="009460DF">
      <w:pPr>
        <w:pStyle w:val="ListParagraph"/>
        <w:numPr>
          <w:ilvl w:val="0"/>
          <w:numId w:val="13"/>
        </w:numPr>
        <w:spacing w:before="0" w:line="240" w:lineRule="auto"/>
        <w:rPr>
          <w:sz w:val="20"/>
        </w:rPr>
      </w:pPr>
      <w:r>
        <w:rPr>
          <w:sz w:val="20"/>
        </w:rPr>
        <w:t xml:space="preserve">(20) </w:t>
      </w:r>
      <w:r w:rsidR="009460DF">
        <w:rPr>
          <w:sz w:val="20"/>
        </w:rPr>
        <w:t>Your application GUI should include:</w:t>
      </w:r>
    </w:p>
    <w:p w14:paraId="373D5378" w14:textId="40EF0E6A" w:rsidR="009460DF" w:rsidRDefault="009460DF" w:rsidP="009460DF">
      <w:pPr>
        <w:pStyle w:val="ListParagraph"/>
        <w:numPr>
          <w:ilvl w:val="1"/>
          <w:numId w:val="13"/>
        </w:numPr>
        <w:spacing w:before="0" w:line="240" w:lineRule="auto"/>
        <w:rPr>
          <w:sz w:val="20"/>
        </w:rPr>
      </w:pPr>
      <w:r>
        <w:rPr>
          <w:sz w:val="20"/>
        </w:rPr>
        <w:t>The value of the calculator clearly displayed</w:t>
      </w:r>
    </w:p>
    <w:p w14:paraId="1A7BAABA" w14:textId="0C9A2AEF" w:rsidR="00A30235" w:rsidRDefault="00A30235" w:rsidP="009460DF">
      <w:pPr>
        <w:pStyle w:val="ListParagraph"/>
        <w:numPr>
          <w:ilvl w:val="1"/>
          <w:numId w:val="13"/>
        </w:numPr>
        <w:spacing w:before="0" w:line="240" w:lineRule="auto"/>
        <w:rPr>
          <w:sz w:val="20"/>
        </w:rPr>
      </w:pPr>
      <w:r>
        <w:rPr>
          <w:sz w:val="20"/>
        </w:rPr>
        <w:t>The current set of operations in the stack (the stack is maintained on the server behind the API, see R3c)</w:t>
      </w:r>
    </w:p>
    <w:p w14:paraId="5A752AA0" w14:textId="51692C5F" w:rsidR="009460DF" w:rsidRDefault="009460DF" w:rsidP="009460DF">
      <w:pPr>
        <w:pStyle w:val="ListParagraph"/>
        <w:numPr>
          <w:ilvl w:val="1"/>
          <w:numId w:val="13"/>
        </w:numPr>
        <w:spacing w:before="0" w:line="240" w:lineRule="auto"/>
        <w:rPr>
          <w:sz w:val="20"/>
        </w:rPr>
      </w:pPr>
      <w:r>
        <w:rPr>
          <w:sz w:val="20"/>
        </w:rPr>
        <w:t>A one-line textbox for entering a number for the calculator</w:t>
      </w:r>
    </w:p>
    <w:p w14:paraId="7447897F" w14:textId="616A8889" w:rsidR="009460DF" w:rsidRDefault="009460DF" w:rsidP="009460DF">
      <w:pPr>
        <w:pStyle w:val="ListParagraph"/>
        <w:numPr>
          <w:ilvl w:val="1"/>
          <w:numId w:val="13"/>
        </w:numPr>
        <w:spacing w:before="0" w:line="240" w:lineRule="auto"/>
        <w:rPr>
          <w:sz w:val="20"/>
        </w:rPr>
      </w:pPr>
      <w:r>
        <w:rPr>
          <w:sz w:val="20"/>
        </w:rPr>
        <w:t>Buttons for invoking Add and Subtract operations, disabled unless a valid number is entered into the textbox, at which point they should be enabled. These buttons should cause the invocation of Fetch calls to the server API to perform the respective operation. These are specified in Lab 3, Activity 1 R2</w:t>
      </w:r>
      <w:r w:rsidR="007E44EA">
        <w:rPr>
          <w:sz w:val="20"/>
        </w:rPr>
        <w:t xml:space="preserve">a and R2b. </w:t>
      </w:r>
    </w:p>
    <w:p w14:paraId="026FF516" w14:textId="2C391BA7" w:rsidR="007E44EA" w:rsidRDefault="007E44EA" w:rsidP="009460DF">
      <w:pPr>
        <w:pStyle w:val="ListParagraph"/>
        <w:numPr>
          <w:ilvl w:val="1"/>
          <w:numId w:val="13"/>
        </w:numPr>
        <w:spacing w:before="0" w:line="240" w:lineRule="auto"/>
        <w:rPr>
          <w:sz w:val="20"/>
        </w:rPr>
      </w:pPr>
      <w:r>
        <w:rPr>
          <w:sz w:val="20"/>
        </w:rPr>
        <w:t>A button for a Pop operation (Lab 3, Activity 1 R2c) should be provided and should always be enabled. Again, this should cause the invocation of a Pop operation to the API.</w:t>
      </w:r>
    </w:p>
    <w:p w14:paraId="3CEC3657" w14:textId="16E09D3D" w:rsidR="007E44EA" w:rsidRDefault="007E44EA" w:rsidP="009460DF">
      <w:pPr>
        <w:pStyle w:val="ListParagraph"/>
        <w:numPr>
          <w:ilvl w:val="1"/>
          <w:numId w:val="13"/>
        </w:numPr>
        <w:spacing w:before="0" w:line="240" w:lineRule="auto"/>
        <w:rPr>
          <w:sz w:val="20"/>
        </w:rPr>
      </w:pPr>
      <w:r>
        <w:rPr>
          <w:sz w:val="20"/>
        </w:rPr>
        <w:t>A button for a Reset operation (Lab 3, Activity 1 R3) should be provided and should always be enabled. Again, this should cause the invocation of a Reset operation to the API</w:t>
      </w:r>
      <w:r w:rsidR="00BD370B">
        <w:rPr>
          <w:sz w:val="20"/>
        </w:rPr>
        <w:t>.</w:t>
      </w:r>
    </w:p>
    <w:p w14:paraId="1591CDA7" w14:textId="7F8AC5D6" w:rsidR="007E44EA" w:rsidRDefault="007E44EA" w:rsidP="009460DF">
      <w:pPr>
        <w:pStyle w:val="ListParagraph"/>
        <w:numPr>
          <w:ilvl w:val="1"/>
          <w:numId w:val="13"/>
        </w:numPr>
        <w:spacing w:before="0" w:line="240" w:lineRule="auto"/>
        <w:rPr>
          <w:sz w:val="20"/>
        </w:rPr>
      </w:pPr>
      <w:r>
        <w:rPr>
          <w:sz w:val="20"/>
        </w:rPr>
        <w:t xml:space="preserve">Upon successful completion of API calls for </w:t>
      </w:r>
      <w:r w:rsidR="00A30235">
        <w:rPr>
          <w:sz w:val="20"/>
        </w:rPr>
        <w:t>d</w:t>
      </w:r>
      <w:r w:rsidR="00BD370B">
        <w:rPr>
          <w:sz w:val="20"/>
        </w:rPr>
        <w:t>-</w:t>
      </w:r>
      <w:r w:rsidR="00A30235">
        <w:rPr>
          <w:sz w:val="20"/>
        </w:rPr>
        <w:t>f</w:t>
      </w:r>
      <w:r>
        <w:rPr>
          <w:sz w:val="20"/>
        </w:rPr>
        <w:t>, you should display a new calculator value (R2a)</w:t>
      </w:r>
      <w:r w:rsidR="00A30235">
        <w:rPr>
          <w:sz w:val="20"/>
        </w:rPr>
        <w:t xml:space="preserve"> and a new value of the stack </w:t>
      </w:r>
      <w:r>
        <w:rPr>
          <w:sz w:val="20"/>
        </w:rPr>
        <w:t>as per R2b above. This will require a second API call.</w:t>
      </w:r>
    </w:p>
    <w:p w14:paraId="4F440383" w14:textId="48245E3B" w:rsidR="005064C6" w:rsidRDefault="005064C6" w:rsidP="009460DF">
      <w:pPr>
        <w:pStyle w:val="ListParagraph"/>
        <w:numPr>
          <w:ilvl w:val="1"/>
          <w:numId w:val="13"/>
        </w:numPr>
        <w:spacing w:before="0" w:line="240" w:lineRule="auto"/>
        <w:rPr>
          <w:sz w:val="20"/>
        </w:rPr>
      </w:pPr>
      <w:r>
        <w:rPr>
          <w:sz w:val="20"/>
        </w:rPr>
        <w:t>The application should detect error messages and display the respective error code and message in the GUI.</w:t>
      </w:r>
    </w:p>
    <w:p w14:paraId="110AA490" w14:textId="09D499E2" w:rsidR="007E44EA" w:rsidRDefault="00A30235" w:rsidP="007E44EA">
      <w:pPr>
        <w:pStyle w:val="ListParagraph"/>
        <w:numPr>
          <w:ilvl w:val="0"/>
          <w:numId w:val="13"/>
        </w:numPr>
        <w:spacing w:before="0" w:line="240" w:lineRule="auto"/>
        <w:rPr>
          <w:sz w:val="20"/>
        </w:rPr>
      </w:pPr>
      <w:r>
        <w:rPr>
          <w:sz w:val="20"/>
        </w:rPr>
        <w:t xml:space="preserve"> </w:t>
      </w:r>
      <w:r w:rsidR="00843858">
        <w:rPr>
          <w:sz w:val="20"/>
        </w:rPr>
        <w:t xml:space="preserve">(20) </w:t>
      </w:r>
      <w:r w:rsidR="007E44EA">
        <w:rPr>
          <w:sz w:val="20"/>
        </w:rPr>
        <w:t>Your NodeJS API server should:</w:t>
      </w:r>
    </w:p>
    <w:p w14:paraId="255E28A5" w14:textId="5A4EC242" w:rsidR="007E44EA" w:rsidRDefault="007E44EA" w:rsidP="007E44EA">
      <w:pPr>
        <w:pStyle w:val="ListParagraph"/>
        <w:numPr>
          <w:ilvl w:val="1"/>
          <w:numId w:val="13"/>
        </w:numPr>
        <w:spacing w:before="0" w:line="240" w:lineRule="auto"/>
        <w:rPr>
          <w:sz w:val="20"/>
        </w:rPr>
      </w:pPr>
      <w:r>
        <w:rPr>
          <w:sz w:val="20"/>
        </w:rPr>
        <w:t>Listen on port 8008</w:t>
      </w:r>
    </w:p>
    <w:p w14:paraId="1A7F4814" w14:textId="4C34A817" w:rsidR="009B167B" w:rsidRDefault="009B167B" w:rsidP="007E44EA">
      <w:pPr>
        <w:pStyle w:val="ListParagraph"/>
        <w:numPr>
          <w:ilvl w:val="1"/>
          <w:numId w:val="13"/>
        </w:numPr>
        <w:spacing w:before="0" w:line="240" w:lineRule="auto"/>
        <w:rPr>
          <w:sz w:val="20"/>
        </w:rPr>
      </w:pPr>
      <w:r>
        <w:rPr>
          <w:sz w:val="20"/>
        </w:rPr>
        <w:t xml:space="preserve">Provide endpoints /add, /subtract, /pop, and /reset. The response for each is derivable from Lab 3 Activity 1 requirements R2a-c and R3. The HTTP verbs supported are given in that lab’s requirements. The response to each of these should be a proper status code and a JSON payload reflecting the new calculator value: </w:t>
      </w:r>
      <w:proofErr w:type="gramStart"/>
      <w:r>
        <w:rPr>
          <w:sz w:val="20"/>
        </w:rPr>
        <w:t>‘{ value</w:t>
      </w:r>
      <w:proofErr w:type="gramEnd"/>
      <w:r>
        <w:rPr>
          <w:sz w:val="20"/>
        </w:rPr>
        <w:t xml:space="preserve"> : </w:t>
      </w:r>
      <w:proofErr w:type="spellStart"/>
      <w:r>
        <w:rPr>
          <w:i/>
          <w:sz w:val="20"/>
        </w:rPr>
        <w:t>num</w:t>
      </w:r>
      <w:proofErr w:type="spellEnd"/>
      <w:r>
        <w:rPr>
          <w:sz w:val="20"/>
        </w:rPr>
        <w:t xml:space="preserve"> }’.</w:t>
      </w:r>
    </w:p>
    <w:p w14:paraId="09CCA5F5" w14:textId="3760D9DB" w:rsidR="009B167B" w:rsidRDefault="009B167B" w:rsidP="007E44EA">
      <w:pPr>
        <w:pStyle w:val="ListParagraph"/>
        <w:numPr>
          <w:ilvl w:val="1"/>
          <w:numId w:val="13"/>
        </w:numPr>
        <w:spacing w:before="0" w:line="240" w:lineRule="auto"/>
        <w:rPr>
          <w:sz w:val="20"/>
        </w:rPr>
      </w:pPr>
      <w:r>
        <w:rPr>
          <w:sz w:val="20"/>
        </w:rPr>
        <w:t>Provide an endpoint /history. This endpoint (which is new) should have the ability to return as JSON the entire history of operations applied to the calculator (the stack). It should only support GET.</w:t>
      </w:r>
    </w:p>
    <w:p w14:paraId="14A69711" w14:textId="330FB18D" w:rsidR="009B167B" w:rsidRDefault="009B167B" w:rsidP="007E44EA">
      <w:pPr>
        <w:pStyle w:val="ListParagraph"/>
        <w:numPr>
          <w:ilvl w:val="1"/>
          <w:numId w:val="13"/>
        </w:numPr>
        <w:spacing w:before="0" w:line="240" w:lineRule="auto"/>
        <w:rPr>
          <w:sz w:val="20"/>
        </w:rPr>
      </w:pPr>
      <w:r>
        <w:rPr>
          <w:sz w:val="20"/>
        </w:rPr>
        <w:t xml:space="preserve">Lab 3 Activity 1 R4 is still in effect; push is implied but </w:t>
      </w:r>
      <w:r w:rsidR="005064C6">
        <w:rPr>
          <w:sz w:val="20"/>
        </w:rPr>
        <w:t xml:space="preserve">is </w:t>
      </w:r>
      <w:r>
        <w:rPr>
          <w:sz w:val="20"/>
        </w:rPr>
        <w:t xml:space="preserve">not an exposed API-accessible behavior. </w:t>
      </w:r>
    </w:p>
    <w:p w14:paraId="1D5E3A0E" w14:textId="5122A88C" w:rsidR="00357BA9" w:rsidRDefault="005064C6" w:rsidP="00081D88">
      <w:pPr>
        <w:pStyle w:val="ListParagraph"/>
        <w:numPr>
          <w:ilvl w:val="1"/>
          <w:numId w:val="13"/>
        </w:numPr>
        <w:spacing w:before="0" w:line="240" w:lineRule="auto"/>
        <w:rPr>
          <w:sz w:val="20"/>
        </w:rPr>
      </w:pPr>
      <w:r>
        <w:rPr>
          <w:sz w:val="20"/>
        </w:rPr>
        <w:t>Error situations should be handled appropriately, meaning the proper error response code is returned, with a JSON payload providing error message details</w:t>
      </w:r>
      <w:r w:rsidR="00A30235">
        <w:rPr>
          <w:sz w:val="20"/>
        </w:rPr>
        <w:t xml:space="preserve"> where appropriate</w:t>
      </w:r>
      <w:r w:rsidR="00843858">
        <w:rPr>
          <w:sz w:val="20"/>
        </w:rPr>
        <w:t>.</w:t>
      </w:r>
    </w:p>
    <w:p w14:paraId="14A534B6" w14:textId="12A4376D" w:rsidR="00843858" w:rsidRPr="00843858" w:rsidRDefault="00843858" w:rsidP="00843858">
      <w:pPr>
        <w:pStyle w:val="ListParagraph"/>
        <w:numPr>
          <w:ilvl w:val="0"/>
          <w:numId w:val="13"/>
        </w:numPr>
        <w:spacing w:before="0" w:line="240" w:lineRule="auto"/>
        <w:rPr>
          <w:sz w:val="20"/>
        </w:rPr>
      </w:pPr>
      <w:r>
        <w:rPr>
          <w:sz w:val="20"/>
        </w:rPr>
        <w:t>(7) You should provide API documentation (in HTML as a webpage) at /</w:t>
      </w:r>
      <w:proofErr w:type="spellStart"/>
      <w:r>
        <w:rPr>
          <w:sz w:val="20"/>
        </w:rPr>
        <w:t>api</w:t>
      </w:r>
      <w:proofErr w:type="spellEnd"/>
      <w:r>
        <w:rPr>
          <w:sz w:val="20"/>
        </w:rPr>
        <w:t xml:space="preserve">. This may be a hand-crafted </w:t>
      </w:r>
      <w:r w:rsidR="00A30235">
        <w:rPr>
          <w:sz w:val="20"/>
        </w:rPr>
        <w:t xml:space="preserve">static </w:t>
      </w:r>
      <w:r>
        <w:rPr>
          <w:sz w:val="20"/>
        </w:rPr>
        <w:t>webpage, though I will be more impressed if you auto-gen the API documentation from your code.</w:t>
      </w:r>
    </w:p>
    <w:p w14:paraId="073090A5" w14:textId="77777777" w:rsidR="00357BA9" w:rsidRPr="00357BA9" w:rsidRDefault="00357BA9" w:rsidP="00081D88">
      <w:pPr>
        <w:spacing w:before="0" w:line="240" w:lineRule="auto"/>
        <w:rPr>
          <w:sz w:val="20"/>
        </w:rPr>
      </w:pPr>
    </w:p>
    <w:p w14:paraId="3C49E464" w14:textId="2E08CCBB" w:rsidR="00081D88" w:rsidRPr="00FF09C8" w:rsidRDefault="00715519" w:rsidP="00081D88">
      <w:pPr>
        <w:spacing w:before="0" w:line="240" w:lineRule="auto"/>
        <w:rPr>
          <w:sz w:val="20"/>
        </w:rPr>
      </w:pPr>
      <w:r w:rsidRPr="00FF09C8">
        <w:rPr>
          <w:b/>
          <w:sz w:val="20"/>
          <w:u w:val="single"/>
        </w:rPr>
        <w:t>Activity</w:t>
      </w:r>
      <w:r w:rsidR="00D02354">
        <w:rPr>
          <w:b/>
          <w:sz w:val="20"/>
          <w:u w:val="single"/>
        </w:rPr>
        <w:t xml:space="preserve"> 2</w:t>
      </w:r>
      <w:r w:rsidR="00081D88" w:rsidRPr="00FF09C8">
        <w:rPr>
          <w:b/>
          <w:sz w:val="20"/>
          <w:u w:val="single"/>
        </w:rPr>
        <w:t xml:space="preserve">: </w:t>
      </w:r>
      <w:r w:rsidR="00C415D2" w:rsidRPr="00FF09C8">
        <w:rPr>
          <w:b/>
          <w:sz w:val="20"/>
          <w:u w:val="single"/>
        </w:rPr>
        <w:t xml:space="preserve">Use AJAX to access a </w:t>
      </w:r>
      <w:r w:rsidR="00843858">
        <w:rPr>
          <w:b/>
          <w:sz w:val="20"/>
          <w:u w:val="single"/>
        </w:rPr>
        <w:t>real Web</w:t>
      </w:r>
      <w:r w:rsidR="00C415D2" w:rsidRPr="00FF09C8">
        <w:rPr>
          <w:b/>
          <w:sz w:val="20"/>
          <w:u w:val="single"/>
        </w:rPr>
        <w:t xml:space="preserve"> API</w:t>
      </w:r>
    </w:p>
    <w:p w14:paraId="6842AA66" w14:textId="1E722DB7" w:rsidR="00CA3839" w:rsidRPr="00FF09C8" w:rsidRDefault="00E94810" w:rsidP="00FF09C8">
      <w:pPr>
        <w:spacing w:before="0" w:line="240" w:lineRule="auto"/>
        <w:rPr>
          <w:sz w:val="20"/>
        </w:rPr>
      </w:pPr>
      <w:r w:rsidRPr="00FF09C8">
        <w:rPr>
          <w:i/>
          <w:sz w:val="20"/>
        </w:rPr>
        <w:t>www.apixu.com</w:t>
      </w:r>
      <w:r w:rsidR="00CA3839" w:rsidRPr="00FF09C8">
        <w:rPr>
          <w:sz w:val="20"/>
        </w:rPr>
        <w:t xml:space="preserve"> provides a Web API that returns JSON </w:t>
      </w:r>
      <w:r w:rsidRPr="00FF09C8">
        <w:rPr>
          <w:sz w:val="20"/>
        </w:rPr>
        <w:t xml:space="preserve">weather </w:t>
      </w:r>
      <w:r w:rsidR="00CA3839" w:rsidRPr="00FF09C8">
        <w:rPr>
          <w:sz w:val="20"/>
        </w:rPr>
        <w:t>data</w:t>
      </w:r>
      <w:r w:rsidRPr="00FF09C8">
        <w:rPr>
          <w:sz w:val="20"/>
        </w:rPr>
        <w:t>. You ca</w:t>
      </w:r>
      <w:r w:rsidR="00DA0807">
        <w:rPr>
          <w:sz w:val="20"/>
        </w:rPr>
        <w:t>n sign up for free access for 5K API</w:t>
      </w:r>
      <w:r w:rsidRPr="00FF09C8">
        <w:rPr>
          <w:sz w:val="20"/>
        </w:rPr>
        <w:t xml:space="preserve"> calls per month. Once you do you will get example URLs to the current weather and forecast endpoints with your own API key. You will want to save the endpoints and the </w:t>
      </w:r>
      <w:r w:rsidR="00904875" w:rsidRPr="00FF09C8">
        <w:rPr>
          <w:sz w:val="20"/>
        </w:rPr>
        <w:t xml:space="preserve">API key. They also have a nice </w:t>
      </w:r>
      <w:r w:rsidR="00715519" w:rsidRPr="00FF09C8">
        <w:rPr>
          <w:sz w:val="20"/>
        </w:rPr>
        <w:t>"</w:t>
      </w:r>
      <w:r w:rsidR="00904875" w:rsidRPr="00FF09C8">
        <w:rPr>
          <w:sz w:val="20"/>
        </w:rPr>
        <w:t>Interactive</w:t>
      </w:r>
      <w:r w:rsidR="00715519" w:rsidRPr="00FF09C8">
        <w:rPr>
          <w:sz w:val="20"/>
        </w:rPr>
        <w:t>"</w:t>
      </w:r>
      <w:r w:rsidR="00904875" w:rsidRPr="00FF09C8">
        <w:rPr>
          <w:sz w:val="20"/>
        </w:rPr>
        <w:t xml:space="preserve"> tab for experimenting with your own API calls.</w:t>
      </w:r>
    </w:p>
    <w:p w14:paraId="6090057C" w14:textId="2B21F198" w:rsidR="00CA3839" w:rsidRPr="00FF09C8" w:rsidRDefault="00CA3839" w:rsidP="00CA3839">
      <w:pPr>
        <w:rPr>
          <w:sz w:val="20"/>
        </w:rPr>
      </w:pPr>
      <w:r w:rsidRPr="00FF09C8">
        <w:rPr>
          <w:sz w:val="20"/>
        </w:rPr>
        <w:t>Write a complete web application that does the following:</w:t>
      </w:r>
    </w:p>
    <w:p w14:paraId="102F5E9C" w14:textId="141667EF" w:rsidR="00CA3839" w:rsidRPr="00FF09C8" w:rsidRDefault="00DA0807" w:rsidP="00CA3839">
      <w:pPr>
        <w:pStyle w:val="ListParagraph"/>
        <w:numPr>
          <w:ilvl w:val="0"/>
          <w:numId w:val="11"/>
        </w:numPr>
        <w:rPr>
          <w:sz w:val="20"/>
        </w:rPr>
      </w:pPr>
      <w:bookmarkStart w:id="0" w:name="_GoBack"/>
      <w:bookmarkEnd w:id="0"/>
      <w:r>
        <w:rPr>
          <w:sz w:val="20"/>
        </w:rPr>
        <w:t>(</w:t>
      </w:r>
      <w:r w:rsidR="00D02354">
        <w:rPr>
          <w:sz w:val="20"/>
        </w:rPr>
        <w:t>1</w:t>
      </w:r>
      <w:r w:rsidR="00357BA9">
        <w:rPr>
          <w:sz w:val="20"/>
        </w:rPr>
        <w:t>0</w:t>
      </w:r>
      <w:r>
        <w:rPr>
          <w:sz w:val="20"/>
        </w:rPr>
        <w:t xml:space="preserve">) </w:t>
      </w:r>
      <w:r w:rsidR="00C415D2" w:rsidRPr="00FF09C8">
        <w:rPr>
          <w:sz w:val="20"/>
        </w:rPr>
        <w:t>Displays 2</w:t>
      </w:r>
      <w:r w:rsidR="00CA3839" w:rsidRPr="00FF09C8">
        <w:rPr>
          <w:sz w:val="20"/>
        </w:rPr>
        <w:t xml:space="preserve"> cities and their associated data. The data should be retrieved and parsed out of the JSON at URLs like the above via an AJAX call. The data you should display in a table</w:t>
      </w:r>
      <w:r w:rsidR="00904875" w:rsidRPr="00FF09C8">
        <w:rPr>
          <w:sz w:val="20"/>
        </w:rPr>
        <w:t xml:space="preserve"> (2 rows)</w:t>
      </w:r>
      <w:r w:rsidR="00CA3839" w:rsidRPr="00FF09C8">
        <w:rPr>
          <w:sz w:val="20"/>
        </w:rPr>
        <w:t>:</w:t>
      </w:r>
    </w:p>
    <w:p w14:paraId="14893799" w14:textId="2D7F9161" w:rsidR="00904875" w:rsidRPr="00FF09C8" w:rsidRDefault="00904875" w:rsidP="00715519">
      <w:pPr>
        <w:pStyle w:val="ListParagraph"/>
        <w:numPr>
          <w:ilvl w:val="1"/>
          <w:numId w:val="11"/>
        </w:numPr>
        <w:ind w:left="1260"/>
        <w:rPr>
          <w:sz w:val="20"/>
        </w:rPr>
      </w:pPr>
      <w:r w:rsidRPr="00FF09C8">
        <w:rPr>
          <w:sz w:val="20"/>
        </w:rPr>
        <w:t>The first city should be "Phoenix"</w:t>
      </w:r>
    </w:p>
    <w:p w14:paraId="044D441E" w14:textId="3A95812C" w:rsidR="00CA3839" w:rsidRPr="00FF09C8" w:rsidRDefault="00CA3839" w:rsidP="00715519">
      <w:pPr>
        <w:pStyle w:val="ListParagraph"/>
        <w:numPr>
          <w:ilvl w:val="1"/>
          <w:numId w:val="11"/>
        </w:numPr>
        <w:ind w:left="1260"/>
        <w:rPr>
          <w:sz w:val="20"/>
        </w:rPr>
      </w:pPr>
      <w:r w:rsidRPr="00FF09C8">
        <w:rPr>
          <w:sz w:val="20"/>
        </w:rPr>
        <w:t xml:space="preserve">A </w:t>
      </w:r>
      <w:r w:rsidR="00904875" w:rsidRPr="00FF09C8">
        <w:rPr>
          <w:sz w:val="20"/>
        </w:rPr>
        <w:t xml:space="preserve">second </w:t>
      </w:r>
      <w:r w:rsidRPr="00FF09C8">
        <w:rPr>
          <w:sz w:val="20"/>
        </w:rPr>
        <w:t>city name</w:t>
      </w:r>
      <w:r w:rsidR="00904875" w:rsidRPr="00FF09C8">
        <w:rPr>
          <w:sz w:val="20"/>
        </w:rPr>
        <w:t xml:space="preserve"> custom to your application</w:t>
      </w:r>
      <w:r w:rsidRPr="00FF09C8">
        <w:rPr>
          <w:sz w:val="20"/>
        </w:rPr>
        <w:t xml:space="preserve">. </w:t>
      </w:r>
      <w:r w:rsidR="00904875" w:rsidRPr="00FF09C8">
        <w:rPr>
          <w:sz w:val="20"/>
        </w:rPr>
        <w:t>(Paris, London, you pick)</w:t>
      </w:r>
    </w:p>
    <w:p w14:paraId="10EEEF21" w14:textId="760200C9" w:rsidR="00904875" w:rsidRPr="00FF09C8" w:rsidRDefault="00904875" w:rsidP="00715519">
      <w:pPr>
        <w:pStyle w:val="ListParagraph"/>
        <w:numPr>
          <w:ilvl w:val="1"/>
          <w:numId w:val="11"/>
        </w:numPr>
        <w:ind w:left="1260"/>
        <w:rPr>
          <w:sz w:val="20"/>
        </w:rPr>
      </w:pPr>
      <w:r w:rsidRPr="00FF09C8">
        <w:rPr>
          <w:sz w:val="20"/>
        </w:rPr>
        <w:t>For each row, have a column for the city name followed by:</w:t>
      </w:r>
    </w:p>
    <w:p w14:paraId="4BAC3A95" w14:textId="6A2FE28B" w:rsidR="00B85107" w:rsidRPr="00FF09C8" w:rsidRDefault="00B85107" w:rsidP="00715519">
      <w:pPr>
        <w:pStyle w:val="ListParagraph"/>
        <w:numPr>
          <w:ilvl w:val="2"/>
          <w:numId w:val="11"/>
        </w:numPr>
        <w:rPr>
          <w:sz w:val="20"/>
        </w:rPr>
      </w:pPr>
      <w:r w:rsidRPr="00FF09C8">
        <w:rPr>
          <w:sz w:val="20"/>
        </w:rPr>
        <w:t xml:space="preserve">A </w:t>
      </w:r>
      <w:r w:rsidR="00D02354">
        <w:rPr>
          <w:sz w:val="20"/>
        </w:rPr>
        <w:t xml:space="preserve">local (to the city in question) </w:t>
      </w:r>
      <w:r w:rsidRPr="00FF09C8">
        <w:rPr>
          <w:sz w:val="20"/>
        </w:rPr>
        <w:t>timestamp when the data was last updated.</w:t>
      </w:r>
    </w:p>
    <w:p w14:paraId="233AE447" w14:textId="644B0F5F" w:rsidR="00CA3839" w:rsidRPr="00FF09C8" w:rsidRDefault="00CA3839" w:rsidP="00715519">
      <w:pPr>
        <w:pStyle w:val="ListParagraph"/>
        <w:numPr>
          <w:ilvl w:val="2"/>
          <w:numId w:val="11"/>
        </w:numPr>
        <w:rPr>
          <w:sz w:val="20"/>
        </w:rPr>
      </w:pPr>
      <w:r w:rsidRPr="00FF09C8">
        <w:rPr>
          <w:sz w:val="20"/>
        </w:rPr>
        <w:t xml:space="preserve">Temperature in </w:t>
      </w:r>
      <w:r w:rsidR="00904875" w:rsidRPr="00FF09C8">
        <w:rPr>
          <w:sz w:val="20"/>
        </w:rPr>
        <w:t>Fahrenheit, plus "feels like" temperature.</w:t>
      </w:r>
    </w:p>
    <w:p w14:paraId="2554462B" w14:textId="77777777" w:rsidR="00CA3839" w:rsidRPr="00FF09C8" w:rsidRDefault="00CA3839" w:rsidP="00715519">
      <w:pPr>
        <w:pStyle w:val="ListParagraph"/>
        <w:numPr>
          <w:ilvl w:val="2"/>
          <w:numId w:val="11"/>
        </w:numPr>
        <w:rPr>
          <w:sz w:val="20"/>
        </w:rPr>
      </w:pPr>
      <w:r w:rsidRPr="00FF09C8">
        <w:rPr>
          <w:sz w:val="20"/>
        </w:rPr>
        <w:t>Humidity – a percentage. Example: 70 means “70% humidity”</w:t>
      </w:r>
    </w:p>
    <w:p w14:paraId="2D14B950" w14:textId="59453925" w:rsidR="00CA3839" w:rsidRPr="00FF09C8" w:rsidRDefault="00D02354" w:rsidP="00715519">
      <w:pPr>
        <w:pStyle w:val="ListParagraph"/>
        <w:numPr>
          <w:ilvl w:val="2"/>
          <w:numId w:val="11"/>
        </w:numPr>
        <w:rPr>
          <w:sz w:val="20"/>
        </w:rPr>
      </w:pPr>
      <w:r>
        <w:rPr>
          <w:sz w:val="20"/>
        </w:rPr>
        <w:t>Barometric pressure in inches</w:t>
      </w:r>
      <w:r w:rsidR="00CA3839" w:rsidRPr="00FF09C8">
        <w:rPr>
          <w:sz w:val="20"/>
        </w:rPr>
        <w:t xml:space="preserve"> </w:t>
      </w:r>
    </w:p>
    <w:p w14:paraId="0F15F5CD" w14:textId="2DBFBC3D" w:rsidR="00CA3839" w:rsidRPr="00FF09C8" w:rsidRDefault="00904875" w:rsidP="00715519">
      <w:pPr>
        <w:pStyle w:val="ListParagraph"/>
        <w:numPr>
          <w:ilvl w:val="2"/>
          <w:numId w:val="11"/>
        </w:numPr>
        <w:rPr>
          <w:sz w:val="20"/>
        </w:rPr>
      </w:pPr>
      <w:r w:rsidRPr="00FF09C8">
        <w:rPr>
          <w:sz w:val="20"/>
        </w:rPr>
        <w:t>Conditions - text</w:t>
      </w:r>
    </w:p>
    <w:p w14:paraId="46226A80" w14:textId="3427613C" w:rsidR="00CA3839" w:rsidRPr="00FF09C8" w:rsidRDefault="00DA0807" w:rsidP="00CA3839">
      <w:pPr>
        <w:pStyle w:val="ListParagraph"/>
        <w:numPr>
          <w:ilvl w:val="0"/>
          <w:numId w:val="11"/>
        </w:numPr>
        <w:rPr>
          <w:sz w:val="20"/>
        </w:rPr>
      </w:pPr>
      <w:r>
        <w:rPr>
          <w:sz w:val="20"/>
        </w:rPr>
        <w:t>(1</w:t>
      </w:r>
      <w:r w:rsidR="00357BA9">
        <w:rPr>
          <w:sz w:val="20"/>
        </w:rPr>
        <w:t>0</w:t>
      </w:r>
      <w:r>
        <w:rPr>
          <w:sz w:val="20"/>
        </w:rPr>
        <w:t xml:space="preserve">) </w:t>
      </w:r>
      <w:r w:rsidR="00FF09C8">
        <w:rPr>
          <w:sz w:val="20"/>
        </w:rPr>
        <w:t>Populate a</w:t>
      </w:r>
      <w:r w:rsidR="004571CE" w:rsidRPr="00FF09C8">
        <w:rPr>
          <w:sz w:val="20"/>
        </w:rPr>
        <w:t xml:space="preserve"> 3</w:t>
      </w:r>
      <w:r w:rsidR="004571CE" w:rsidRPr="00FF09C8">
        <w:rPr>
          <w:sz w:val="20"/>
          <w:vertAlign w:val="superscript"/>
        </w:rPr>
        <w:t>rd</w:t>
      </w:r>
      <w:r w:rsidR="004571CE" w:rsidRPr="00FF09C8">
        <w:rPr>
          <w:sz w:val="20"/>
        </w:rPr>
        <w:t xml:space="preserve"> city </w:t>
      </w:r>
      <w:r w:rsidR="00FF09C8">
        <w:rPr>
          <w:sz w:val="20"/>
        </w:rPr>
        <w:t>row</w:t>
      </w:r>
      <w:r w:rsidR="004571CE" w:rsidRPr="00FF09C8">
        <w:rPr>
          <w:sz w:val="20"/>
        </w:rPr>
        <w:t xml:space="preserve"> by selecting from a set of 5 cities in a dropdown</w:t>
      </w:r>
      <w:r w:rsidR="00CA3839" w:rsidRPr="00FF09C8">
        <w:rPr>
          <w:sz w:val="20"/>
        </w:rPr>
        <w:t>.</w:t>
      </w:r>
      <w:r w:rsidR="004571CE" w:rsidRPr="00FF09C8">
        <w:rPr>
          <w:sz w:val="20"/>
        </w:rPr>
        <w:t xml:space="preserve"> You may populate the dropdown with any 5 cities you like. </w:t>
      </w:r>
      <w:r w:rsidR="00904875" w:rsidRPr="00FF09C8">
        <w:rPr>
          <w:sz w:val="20"/>
        </w:rPr>
        <w:t xml:space="preserve">The website has a list of cities supported. </w:t>
      </w:r>
      <w:r w:rsidR="004571CE" w:rsidRPr="00FF09C8">
        <w:rPr>
          <w:sz w:val="20"/>
        </w:rPr>
        <w:t xml:space="preserve">When a new city is selected, you should </w:t>
      </w:r>
      <w:r w:rsidR="00357BA9">
        <w:rPr>
          <w:sz w:val="20"/>
        </w:rPr>
        <w:t xml:space="preserve">automatically </w:t>
      </w:r>
      <w:r w:rsidR="004571CE" w:rsidRPr="00FF09C8">
        <w:rPr>
          <w:sz w:val="20"/>
        </w:rPr>
        <w:t xml:space="preserve">populate its data in </w:t>
      </w:r>
      <w:r w:rsidR="00904875" w:rsidRPr="00FF09C8">
        <w:rPr>
          <w:sz w:val="20"/>
        </w:rPr>
        <w:t>a</w:t>
      </w:r>
      <w:r w:rsidR="004571CE" w:rsidRPr="00FF09C8">
        <w:rPr>
          <w:sz w:val="20"/>
        </w:rPr>
        <w:t xml:space="preserve"> 3</w:t>
      </w:r>
      <w:r w:rsidR="004571CE" w:rsidRPr="00FF09C8">
        <w:rPr>
          <w:sz w:val="20"/>
          <w:vertAlign w:val="superscript"/>
        </w:rPr>
        <w:t>rd</w:t>
      </w:r>
      <w:r w:rsidR="004571CE" w:rsidRPr="00FF09C8">
        <w:rPr>
          <w:sz w:val="20"/>
        </w:rPr>
        <w:t xml:space="preserve"> row.</w:t>
      </w:r>
    </w:p>
    <w:p w14:paraId="4525C96F" w14:textId="25D429A5" w:rsidR="00CA3839" w:rsidRPr="00A30235" w:rsidRDefault="00DA0807" w:rsidP="00A30235">
      <w:pPr>
        <w:pStyle w:val="ListParagraph"/>
        <w:numPr>
          <w:ilvl w:val="0"/>
          <w:numId w:val="11"/>
        </w:numPr>
        <w:rPr>
          <w:sz w:val="20"/>
        </w:rPr>
      </w:pPr>
      <w:r>
        <w:rPr>
          <w:sz w:val="20"/>
        </w:rPr>
        <w:t>(1</w:t>
      </w:r>
      <w:r w:rsidR="00357BA9">
        <w:rPr>
          <w:sz w:val="20"/>
        </w:rPr>
        <w:t>0</w:t>
      </w:r>
      <w:r>
        <w:rPr>
          <w:sz w:val="20"/>
        </w:rPr>
        <w:t xml:space="preserve">) </w:t>
      </w:r>
      <w:r w:rsidR="00CA3839" w:rsidRPr="00FF09C8">
        <w:rPr>
          <w:sz w:val="20"/>
        </w:rPr>
        <w:t xml:space="preserve">At </w:t>
      </w:r>
      <w:r w:rsidR="00B85107" w:rsidRPr="00FF09C8">
        <w:rPr>
          <w:sz w:val="20"/>
        </w:rPr>
        <w:t xml:space="preserve">the </w:t>
      </w:r>
      <w:r w:rsidR="00875249" w:rsidRPr="00FF09C8">
        <w:rPr>
          <w:sz w:val="20"/>
        </w:rPr>
        <w:t>top</w:t>
      </w:r>
      <w:r w:rsidR="00B85107" w:rsidRPr="00FF09C8">
        <w:rPr>
          <w:sz w:val="20"/>
        </w:rPr>
        <w:t xml:space="preserve"> of the page, display</w:t>
      </w:r>
      <w:r w:rsidR="00CA3839" w:rsidRPr="00FF09C8">
        <w:rPr>
          <w:sz w:val="20"/>
        </w:rPr>
        <w:t xml:space="preserve"> the following line:</w:t>
      </w:r>
      <w:r w:rsidR="00A30235">
        <w:rPr>
          <w:sz w:val="20"/>
        </w:rPr>
        <w:t xml:space="preserve"> </w:t>
      </w:r>
      <w:r w:rsidR="00CA3839" w:rsidRPr="00A30235">
        <w:rPr>
          <w:sz w:val="20"/>
        </w:rPr>
        <w:t xml:space="preserve">“The average temperature is AAA and the hottest city is </w:t>
      </w:r>
      <w:r w:rsidR="00A30235">
        <w:rPr>
          <w:sz w:val="20"/>
        </w:rPr>
        <w:t>HHH</w:t>
      </w:r>
      <w:r w:rsidR="00CA3839" w:rsidRPr="00A30235">
        <w:rPr>
          <w:sz w:val="20"/>
        </w:rPr>
        <w:t>”</w:t>
      </w:r>
    </w:p>
    <w:p w14:paraId="58C94134" w14:textId="22A2DBB5" w:rsidR="00875249" w:rsidRPr="00FF09C8" w:rsidRDefault="00A30235" w:rsidP="00875249">
      <w:pPr>
        <w:pStyle w:val="ListParagraph"/>
        <w:numPr>
          <w:ilvl w:val="0"/>
          <w:numId w:val="11"/>
        </w:numPr>
        <w:rPr>
          <w:sz w:val="20"/>
        </w:rPr>
      </w:pPr>
      <w:r>
        <w:rPr>
          <w:sz w:val="20"/>
        </w:rPr>
        <w:lastRenderedPageBreak/>
        <w:t xml:space="preserve"> </w:t>
      </w:r>
      <w:r w:rsidR="00DA0807">
        <w:rPr>
          <w:sz w:val="20"/>
        </w:rPr>
        <w:t>(</w:t>
      </w:r>
      <w:r w:rsidR="00357BA9">
        <w:rPr>
          <w:sz w:val="20"/>
        </w:rPr>
        <w:t>1</w:t>
      </w:r>
      <w:r w:rsidR="00DA0807">
        <w:rPr>
          <w:sz w:val="20"/>
        </w:rPr>
        <w:t xml:space="preserve">0) </w:t>
      </w:r>
      <w:r w:rsidR="00875249" w:rsidRPr="00FF09C8">
        <w:rPr>
          <w:sz w:val="20"/>
        </w:rPr>
        <w:t>Next to each city name put a "forecast" button that, when clicked, puts text below the table describing the weather forecast for tomorrow</w:t>
      </w:r>
      <w:r w:rsidR="00715519" w:rsidRPr="00FF09C8">
        <w:rPr>
          <w:sz w:val="20"/>
        </w:rPr>
        <w:t xml:space="preserve"> </w:t>
      </w:r>
      <w:r w:rsidR="00D20335" w:rsidRPr="00FF09C8">
        <w:rPr>
          <w:i/>
          <w:sz w:val="20"/>
        </w:rPr>
        <w:t>for that city</w:t>
      </w:r>
      <w:r w:rsidR="00357BA9">
        <w:rPr>
          <w:i/>
          <w:sz w:val="20"/>
        </w:rPr>
        <w:t xml:space="preserve">. </w:t>
      </w:r>
      <w:r w:rsidR="00357BA9">
        <w:rPr>
          <w:sz w:val="20"/>
        </w:rPr>
        <w:t>The display should include all the values under the “day” and the “</w:t>
      </w:r>
      <w:proofErr w:type="spellStart"/>
      <w:r w:rsidR="00357BA9">
        <w:rPr>
          <w:sz w:val="20"/>
        </w:rPr>
        <w:t>astro</w:t>
      </w:r>
      <w:proofErr w:type="spellEnd"/>
      <w:r w:rsidR="00357BA9">
        <w:rPr>
          <w:sz w:val="20"/>
        </w:rPr>
        <w:t>”</w:t>
      </w:r>
      <w:r w:rsidR="00D20335" w:rsidRPr="00FF09C8">
        <w:rPr>
          <w:i/>
          <w:sz w:val="20"/>
        </w:rPr>
        <w:t xml:space="preserve"> </w:t>
      </w:r>
      <w:r w:rsidR="00D72952">
        <w:rPr>
          <w:sz w:val="20"/>
        </w:rPr>
        <w:t>(see the JSON)</w:t>
      </w:r>
      <w:r w:rsidR="00357BA9">
        <w:rPr>
          <w:sz w:val="20"/>
        </w:rPr>
        <w:t>, but you can decide the output format (as long as it is clearly readable)</w:t>
      </w:r>
      <w:r w:rsidR="00715519" w:rsidRPr="00FF09C8">
        <w:rPr>
          <w:sz w:val="20"/>
        </w:rPr>
        <w:t>.</w:t>
      </w:r>
    </w:p>
    <w:p w14:paraId="7F4D9C7D" w14:textId="0C33A5AE" w:rsidR="00D20335" w:rsidRPr="00FF09C8" w:rsidRDefault="00DA0807" w:rsidP="00875249">
      <w:pPr>
        <w:pStyle w:val="ListParagraph"/>
        <w:numPr>
          <w:ilvl w:val="0"/>
          <w:numId w:val="11"/>
        </w:numPr>
        <w:rPr>
          <w:sz w:val="20"/>
        </w:rPr>
      </w:pPr>
      <w:r>
        <w:rPr>
          <w:sz w:val="20"/>
        </w:rPr>
        <w:t>(</w:t>
      </w:r>
      <w:r w:rsidR="00357BA9">
        <w:rPr>
          <w:sz w:val="20"/>
        </w:rPr>
        <w:t>1</w:t>
      </w:r>
      <w:r>
        <w:rPr>
          <w:sz w:val="20"/>
        </w:rPr>
        <w:t xml:space="preserve">0) </w:t>
      </w:r>
      <w:r w:rsidR="00D20335" w:rsidRPr="00FF09C8">
        <w:rPr>
          <w:sz w:val="20"/>
        </w:rPr>
        <w:t xml:space="preserve">Provide a "Refresh" button at the bottom of the table that causes the data values </w:t>
      </w:r>
      <w:r w:rsidR="00D20335" w:rsidRPr="00FF09C8">
        <w:rPr>
          <w:i/>
          <w:sz w:val="20"/>
        </w:rPr>
        <w:t>for the entire table</w:t>
      </w:r>
      <w:r w:rsidR="00D20335" w:rsidRPr="00FF09C8">
        <w:rPr>
          <w:sz w:val="20"/>
        </w:rPr>
        <w:t xml:space="preserve"> to be updated</w:t>
      </w:r>
      <w:r w:rsidR="00C032D0">
        <w:rPr>
          <w:sz w:val="20"/>
        </w:rPr>
        <w:t xml:space="preserve"> as well as recompute requirement #3 based on the new values</w:t>
      </w:r>
      <w:r w:rsidR="00D20335" w:rsidRPr="00FF09C8">
        <w:rPr>
          <w:sz w:val="20"/>
        </w:rPr>
        <w:t>.</w:t>
      </w:r>
      <w:r w:rsidR="00357BA9">
        <w:rPr>
          <w:sz w:val="20"/>
        </w:rPr>
        <w:t xml:space="preserve"> It should also clear the forecast area if there is any text in it.</w:t>
      </w:r>
    </w:p>
    <w:p w14:paraId="2F98C2FC" w14:textId="77777777" w:rsidR="00BD7D91" w:rsidRPr="00FF09C8" w:rsidRDefault="00BD7D91" w:rsidP="00BD7D91">
      <w:pPr>
        <w:spacing w:line="240" w:lineRule="auto"/>
        <w:rPr>
          <w:b/>
          <w:sz w:val="20"/>
          <w:u w:val="single"/>
        </w:rPr>
      </w:pPr>
      <w:r w:rsidRPr="00FF09C8">
        <w:rPr>
          <w:b/>
          <w:sz w:val="20"/>
          <w:u w:val="single"/>
        </w:rPr>
        <w:t>Hints</w:t>
      </w:r>
      <w:r>
        <w:rPr>
          <w:b/>
          <w:sz w:val="20"/>
          <w:u w:val="single"/>
        </w:rPr>
        <w:t>/Constraints</w:t>
      </w:r>
      <w:r w:rsidRPr="00FF09C8">
        <w:rPr>
          <w:b/>
          <w:sz w:val="20"/>
          <w:u w:val="single"/>
        </w:rPr>
        <w:t>:</w:t>
      </w:r>
    </w:p>
    <w:p w14:paraId="127D1D4F" w14:textId="574E57BC" w:rsidR="00BD7D91" w:rsidRDefault="00BD7D91" w:rsidP="00BD7D91">
      <w:pPr>
        <w:pStyle w:val="ListParagraph"/>
        <w:numPr>
          <w:ilvl w:val="0"/>
          <w:numId w:val="12"/>
        </w:numPr>
        <w:spacing w:before="0" w:line="240" w:lineRule="auto"/>
        <w:contextualSpacing w:val="0"/>
        <w:rPr>
          <w:sz w:val="20"/>
        </w:rPr>
      </w:pPr>
      <w:r>
        <w:rPr>
          <w:sz w:val="20"/>
        </w:rPr>
        <w:t>Activity 2</w:t>
      </w:r>
      <w:r w:rsidRPr="00FF09C8">
        <w:rPr>
          <w:sz w:val="20"/>
        </w:rPr>
        <w:t xml:space="preserve"> may appear somewhat daunting at </w:t>
      </w:r>
      <w:proofErr w:type="gramStart"/>
      <w:r w:rsidRPr="00FF09C8">
        <w:rPr>
          <w:sz w:val="20"/>
        </w:rPr>
        <w:t>first, but</w:t>
      </w:r>
      <w:proofErr w:type="gramEnd"/>
      <w:r w:rsidRPr="00FF09C8">
        <w:rPr>
          <w:sz w:val="20"/>
        </w:rPr>
        <w:t xml:space="preserve"> spend 15 minutes on the API website with their tools and by inspecting JSON in the browser and you will see it is not that difficult.</w:t>
      </w:r>
    </w:p>
    <w:p w14:paraId="3AE88B98" w14:textId="77777777" w:rsidR="00A30235" w:rsidRDefault="00A30235" w:rsidP="00BD7D91">
      <w:pPr>
        <w:pStyle w:val="ListParagraph"/>
        <w:numPr>
          <w:ilvl w:val="0"/>
          <w:numId w:val="12"/>
        </w:numPr>
        <w:spacing w:before="0" w:line="240" w:lineRule="auto"/>
        <w:contextualSpacing w:val="0"/>
        <w:rPr>
          <w:sz w:val="20"/>
        </w:rPr>
      </w:pPr>
      <w:r>
        <w:rPr>
          <w:sz w:val="20"/>
        </w:rPr>
        <w:t>You must use AJAX for this activity, not Fetch!</w:t>
      </w:r>
    </w:p>
    <w:p w14:paraId="2D7D00E9" w14:textId="49E365E4" w:rsidR="00BD7D91" w:rsidRDefault="00BD7D91" w:rsidP="00BD7D91">
      <w:pPr>
        <w:pStyle w:val="ListParagraph"/>
        <w:numPr>
          <w:ilvl w:val="0"/>
          <w:numId w:val="12"/>
        </w:numPr>
        <w:spacing w:before="0" w:line="240" w:lineRule="auto"/>
        <w:contextualSpacing w:val="0"/>
        <w:rPr>
          <w:sz w:val="20"/>
        </w:rPr>
      </w:pPr>
      <w:r w:rsidRPr="00A30235">
        <w:rPr>
          <w:sz w:val="20"/>
        </w:rPr>
        <w:t>Be sure to check for non-200 responses and have basic error-checking – your app should not crash or ruin the rendering of the display table if an API AJAX call is not successful; instead it should show an appropriate error message!</w:t>
      </w:r>
    </w:p>
    <w:p w14:paraId="33C8C926" w14:textId="1D6DF4AD" w:rsidR="00A30235" w:rsidRPr="00A30235" w:rsidRDefault="00A30235" w:rsidP="00BD7D91">
      <w:pPr>
        <w:pStyle w:val="ListParagraph"/>
        <w:numPr>
          <w:ilvl w:val="0"/>
          <w:numId w:val="12"/>
        </w:numPr>
        <w:spacing w:before="0" w:line="240" w:lineRule="auto"/>
        <w:contextualSpacing w:val="0"/>
        <w:rPr>
          <w:sz w:val="20"/>
        </w:rPr>
      </w:pPr>
      <w:r>
        <w:rPr>
          <w:sz w:val="20"/>
        </w:rPr>
        <w:t>As before, no CSS!</w:t>
      </w:r>
    </w:p>
    <w:p w14:paraId="31126F90" w14:textId="620FD4DB" w:rsidR="00D20335" w:rsidRPr="00FF09C8" w:rsidRDefault="00D20335" w:rsidP="00081D88">
      <w:pPr>
        <w:spacing w:line="240" w:lineRule="auto"/>
        <w:rPr>
          <w:sz w:val="20"/>
          <w:u w:val="single"/>
        </w:rPr>
      </w:pPr>
      <w:r w:rsidRPr="00FF09C8">
        <w:rPr>
          <w:b/>
          <w:sz w:val="20"/>
          <w:u w:val="single"/>
        </w:rPr>
        <w:t>Extra Credit: (</w:t>
      </w:r>
      <w:r w:rsidR="00843858">
        <w:rPr>
          <w:b/>
          <w:sz w:val="20"/>
          <w:u w:val="single"/>
        </w:rPr>
        <w:t>40</w:t>
      </w:r>
      <w:r w:rsidRPr="00FF09C8">
        <w:rPr>
          <w:b/>
          <w:sz w:val="20"/>
          <w:u w:val="single"/>
        </w:rPr>
        <w:t xml:space="preserve"> points)</w:t>
      </w:r>
      <w:r w:rsidR="00BD7D91">
        <w:rPr>
          <w:b/>
          <w:sz w:val="20"/>
          <w:u w:val="single"/>
        </w:rPr>
        <w:t xml:space="preserve"> – NOTE you cannot get EC credit if you have not completed </w:t>
      </w:r>
      <w:r w:rsidR="00A30235">
        <w:rPr>
          <w:b/>
          <w:sz w:val="20"/>
          <w:u w:val="single"/>
        </w:rPr>
        <w:t>the respective</w:t>
      </w:r>
      <w:r w:rsidR="00BD7D91">
        <w:rPr>
          <w:b/>
          <w:sz w:val="20"/>
          <w:u w:val="single"/>
        </w:rPr>
        <w:t xml:space="preserve"> Activity’s requirements!</w:t>
      </w:r>
    </w:p>
    <w:p w14:paraId="0BE80948" w14:textId="564DFBB2" w:rsidR="00843858" w:rsidRDefault="00843858" w:rsidP="00081D88">
      <w:pPr>
        <w:spacing w:line="240" w:lineRule="auto"/>
        <w:rPr>
          <w:sz w:val="20"/>
        </w:rPr>
      </w:pPr>
      <w:r w:rsidRPr="00BD7D91">
        <w:rPr>
          <w:b/>
          <w:i/>
          <w:sz w:val="20"/>
        </w:rPr>
        <w:t>EC1</w:t>
      </w:r>
      <w:r w:rsidR="00D20335" w:rsidRPr="00BD7D91">
        <w:rPr>
          <w:b/>
          <w:i/>
          <w:sz w:val="20"/>
        </w:rPr>
        <w:t xml:space="preserve"> (</w:t>
      </w:r>
      <w:r w:rsidR="00357BA9" w:rsidRPr="00BD7D91">
        <w:rPr>
          <w:b/>
          <w:i/>
          <w:sz w:val="20"/>
        </w:rPr>
        <w:t>20</w:t>
      </w:r>
      <w:r w:rsidR="00D20335" w:rsidRPr="00BD7D91">
        <w:rPr>
          <w:b/>
          <w:i/>
          <w:sz w:val="20"/>
        </w:rPr>
        <w:t xml:space="preserve"> points):</w:t>
      </w:r>
      <w:r w:rsidR="00D20335" w:rsidRPr="00FF09C8">
        <w:rPr>
          <w:sz w:val="20"/>
        </w:rPr>
        <w:t xml:space="preserve"> </w:t>
      </w:r>
      <w:r w:rsidR="00A30235">
        <w:rPr>
          <w:sz w:val="20"/>
        </w:rPr>
        <w:t>Add the following requirements to your Activity 1 solution:</w:t>
      </w:r>
    </w:p>
    <w:p w14:paraId="08BDC9D0" w14:textId="522BA738" w:rsidR="00A30235" w:rsidRDefault="00A30235" w:rsidP="00963345">
      <w:pPr>
        <w:pStyle w:val="ListParagraph"/>
        <w:numPr>
          <w:ilvl w:val="3"/>
          <w:numId w:val="11"/>
        </w:numPr>
        <w:spacing w:line="240" w:lineRule="auto"/>
        <w:ind w:left="720"/>
        <w:rPr>
          <w:sz w:val="20"/>
        </w:rPr>
      </w:pPr>
      <w:r>
        <w:rPr>
          <w:sz w:val="20"/>
        </w:rPr>
        <w:t xml:space="preserve">Keep track of the operations the </w:t>
      </w:r>
      <w:r w:rsidR="00963345">
        <w:rPr>
          <w:sz w:val="20"/>
        </w:rPr>
        <w:t>user in that browser has applied to the calculator and provide a mechanism (UI widget) to display them when requested</w:t>
      </w:r>
    </w:p>
    <w:p w14:paraId="6FBAE97B" w14:textId="4E9F7B96" w:rsidR="00963345" w:rsidRPr="00A30235" w:rsidRDefault="00963345" w:rsidP="00963345">
      <w:pPr>
        <w:pStyle w:val="ListParagraph"/>
        <w:numPr>
          <w:ilvl w:val="3"/>
          <w:numId w:val="11"/>
        </w:numPr>
        <w:spacing w:line="240" w:lineRule="auto"/>
        <w:ind w:left="720"/>
        <w:rPr>
          <w:sz w:val="20"/>
        </w:rPr>
      </w:pPr>
      <w:r>
        <w:rPr>
          <w:sz w:val="20"/>
        </w:rPr>
        <w:t xml:space="preserve">Provide an ability to retrieve all operations to the server-side stack done by another client since the last calculator operation in *this* client. </w:t>
      </w:r>
    </w:p>
    <w:p w14:paraId="246ED65B" w14:textId="35101B2D" w:rsidR="00D72952" w:rsidRPr="00BD7D91" w:rsidRDefault="00843858" w:rsidP="00BD7D91">
      <w:pPr>
        <w:spacing w:line="240" w:lineRule="auto"/>
        <w:rPr>
          <w:sz w:val="20"/>
        </w:rPr>
      </w:pPr>
      <w:r w:rsidRPr="00BD7D91">
        <w:rPr>
          <w:b/>
          <w:i/>
          <w:sz w:val="20"/>
        </w:rPr>
        <w:t>EC2 (</w:t>
      </w:r>
      <w:r w:rsidR="00A30235">
        <w:rPr>
          <w:b/>
          <w:i/>
          <w:sz w:val="20"/>
        </w:rPr>
        <w:t>3</w:t>
      </w:r>
      <w:r w:rsidR="00BD7D91" w:rsidRPr="00BD7D91">
        <w:rPr>
          <w:b/>
          <w:i/>
          <w:sz w:val="20"/>
        </w:rPr>
        <w:t>0 points)</w:t>
      </w:r>
      <w:r w:rsidR="00BD7D91" w:rsidRPr="00BD7D91">
        <w:rPr>
          <w:b/>
          <w:sz w:val="20"/>
        </w:rPr>
        <w:t>:</w:t>
      </w:r>
      <w:r w:rsidR="00BD7D91">
        <w:rPr>
          <w:sz w:val="20"/>
        </w:rPr>
        <w:t xml:space="preserve"> </w:t>
      </w:r>
      <w:r w:rsidR="00A30235">
        <w:rPr>
          <w:sz w:val="20"/>
        </w:rPr>
        <w:t>Rewrite Activity 2 using your favorite client-side framework</w:t>
      </w:r>
      <w:r w:rsidR="00BD7D91">
        <w:rPr>
          <w:sz w:val="20"/>
        </w:rPr>
        <w:t>.</w:t>
      </w:r>
      <w:r w:rsidR="00A30235">
        <w:rPr>
          <w:sz w:val="20"/>
        </w:rPr>
        <w:t xml:space="preserve"> React, AngularJS, Angular/Core, Vue.js or whatever you like. If you are not sure if the framework is allowed, ask! </w:t>
      </w:r>
    </w:p>
    <w:p w14:paraId="0C449DFC" w14:textId="77777777" w:rsidR="00081D88" w:rsidRPr="00FF09C8" w:rsidRDefault="00081D88" w:rsidP="00081D88">
      <w:pPr>
        <w:spacing w:line="240" w:lineRule="auto"/>
        <w:rPr>
          <w:sz w:val="20"/>
        </w:rPr>
      </w:pPr>
      <w:r w:rsidRPr="00FF09C8">
        <w:rPr>
          <w:b/>
          <w:sz w:val="20"/>
          <w:u w:val="single"/>
        </w:rPr>
        <w:t>Submission:</w:t>
      </w:r>
    </w:p>
    <w:p w14:paraId="3F6D9142" w14:textId="0D6FA06C" w:rsidR="00081D88" w:rsidRPr="00FF09C8" w:rsidRDefault="00081D88" w:rsidP="00081D88">
      <w:pPr>
        <w:spacing w:line="240" w:lineRule="auto"/>
        <w:rPr>
          <w:sz w:val="20"/>
        </w:rPr>
      </w:pPr>
      <w:r w:rsidRPr="00FF09C8">
        <w:rPr>
          <w:sz w:val="20"/>
        </w:rPr>
        <w:t>Submit vi</w:t>
      </w:r>
      <w:r w:rsidR="00227260" w:rsidRPr="00FF09C8">
        <w:rPr>
          <w:sz w:val="20"/>
        </w:rPr>
        <w:t xml:space="preserve">a a </w:t>
      </w:r>
      <w:proofErr w:type="spellStart"/>
      <w:r w:rsidR="00227260" w:rsidRPr="00FF09C8">
        <w:rPr>
          <w:sz w:val="20"/>
        </w:rPr>
        <w:t>zipfile</w:t>
      </w:r>
      <w:proofErr w:type="spellEnd"/>
      <w:r w:rsidR="00227260" w:rsidRPr="00FF09C8">
        <w:rPr>
          <w:sz w:val="20"/>
        </w:rPr>
        <w:t xml:space="preserve"> to Blackboard by the due date</w:t>
      </w:r>
      <w:r w:rsidR="00715519" w:rsidRPr="00FF09C8">
        <w:rPr>
          <w:sz w:val="20"/>
        </w:rPr>
        <w:t>. Name the file &lt;</w:t>
      </w:r>
      <w:proofErr w:type="spellStart"/>
      <w:r w:rsidR="00715519" w:rsidRPr="00FF09C8">
        <w:rPr>
          <w:sz w:val="20"/>
        </w:rPr>
        <w:t>asurite</w:t>
      </w:r>
      <w:proofErr w:type="spellEnd"/>
      <w:r w:rsidR="00715519" w:rsidRPr="00FF09C8">
        <w:rPr>
          <w:sz w:val="20"/>
        </w:rPr>
        <w:t>&gt;_lab</w:t>
      </w:r>
      <w:r w:rsidR="00BD7D91">
        <w:rPr>
          <w:sz w:val="20"/>
        </w:rPr>
        <w:t>5</w:t>
      </w:r>
      <w:r w:rsidRPr="00FF09C8">
        <w:rPr>
          <w:sz w:val="20"/>
        </w:rPr>
        <w:t>.zip</w:t>
      </w:r>
      <w:r w:rsidR="00227260" w:rsidRPr="00FF09C8">
        <w:rPr>
          <w:sz w:val="20"/>
        </w:rPr>
        <w:t xml:space="preserve">. </w:t>
      </w:r>
      <w:r w:rsidR="00BD7D91">
        <w:rPr>
          <w:sz w:val="20"/>
        </w:rPr>
        <w:t xml:space="preserve">It should have subdirectories for the 2 activities named activity1 and activity2. </w:t>
      </w:r>
      <w:r w:rsidRPr="00FF09C8">
        <w:rPr>
          <w:sz w:val="20"/>
        </w:rPr>
        <w:t xml:space="preserve">You may add a README.txt in the </w:t>
      </w:r>
      <w:proofErr w:type="spellStart"/>
      <w:r w:rsidRPr="00FF09C8">
        <w:rPr>
          <w:sz w:val="20"/>
        </w:rPr>
        <w:t>zipfile</w:t>
      </w:r>
      <w:proofErr w:type="spellEnd"/>
      <w:r w:rsidRPr="00FF09C8">
        <w:rPr>
          <w:sz w:val="20"/>
        </w:rPr>
        <w:t xml:space="preserve"> if there is anything you want us to take into consideration.</w:t>
      </w:r>
      <w:r w:rsidR="00963345">
        <w:rPr>
          <w:sz w:val="20"/>
        </w:rPr>
        <w:t xml:space="preserve"> If you do the extra </w:t>
      </w:r>
      <w:proofErr w:type="gramStart"/>
      <w:r w:rsidR="00963345">
        <w:rPr>
          <w:sz w:val="20"/>
        </w:rPr>
        <w:t>credit</w:t>
      </w:r>
      <w:proofErr w:type="gramEnd"/>
      <w:r w:rsidR="00963345">
        <w:rPr>
          <w:sz w:val="20"/>
        </w:rPr>
        <w:t xml:space="preserve"> please submit those in separate directories named EC1 and EC2 respectively (keep the distinct from the activity 1 and 2 solutions).</w:t>
      </w:r>
    </w:p>
    <w:sectPr w:rsidR="00081D88" w:rsidRPr="00FF09C8" w:rsidSect="00081D88">
      <w:headerReference w:type="even" r:id="rId7"/>
      <w:footerReference w:type="first" r:id="rId8"/>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B935F" w14:textId="77777777" w:rsidR="00270170" w:rsidRDefault="00270170">
      <w:r>
        <w:separator/>
      </w:r>
    </w:p>
    <w:p w14:paraId="0AF179E8" w14:textId="77777777" w:rsidR="00270170" w:rsidRDefault="00270170"/>
    <w:p w14:paraId="6CDE7D50" w14:textId="77777777" w:rsidR="00270170" w:rsidRDefault="00270170"/>
    <w:p w14:paraId="2E7A6392" w14:textId="77777777" w:rsidR="00270170" w:rsidRDefault="00270170"/>
  </w:endnote>
  <w:endnote w:type="continuationSeparator" w:id="0">
    <w:p w14:paraId="50470812" w14:textId="77777777" w:rsidR="00270170" w:rsidRDefault="00270170">
      <w:r>
        <w:continuationSeparator/>
      </w:r>
    </w:p>
    <w:p w14:paraId="500D7D85" w14:textId="77777777" w:rsidR="00270170" w:rsidRDefault="00270170"/>
    <w:p w14:paraId="30952F22" w14:textId="77777777" w:rsidR="00270170" w:rsidRDefault="00270170"/>
    <w:p w14:paraId="663E00B1" w14:textId="77777777" w:rsidR="00270170" w:rsidRDefault="00270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Narrow">
    <w:altName w:val="Arial Narrow"/>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162C7" w14:textId="77777777" w:rsidR="00FF09C8" w:rsidRPr="00BE3456" w:rsidRDefault="00FF09C8"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8AA38" w14:textId="77777777" w:rsidR="00270170" w:rsidRDefault="00270170">
      <w:r>
        <w:separator/>
      </w:r>
    </w:p>
    <w:p w14:paraId="4706F1B9" w14:textId="77777777" w:rsidR="00270170" w:rsidRDefault="00270170"/>
    <w:p w14:paraId="7074212B" w14:textId="77777777" w:rsidR="00270170" w:rsidRDefault="00270170"/>
    <w:p w14:paraId="32295C18" w14:textId="77777777" w:rsidR="00270170" w:rsidRDefault="00270170"/>
  </w:footnote>
  <w:footnote w:type="continuationSeparator" w:id="0">
    <w:p w14:paraId="6CDACEBF" w14:textId="77777777" w:rsidR="00270170" w:rsidRDefault="00270170">
      <w:r>
        <w:continuationSeparator/>
      </w:r>
    </w:p>
    <w:p w14:paraId="213A54EC" w14:textId="77777777" w:rsidR="00270170" w:rsidRDefault="00270170"/>
    <w:p w14:paraId="55D8ABFD" w14:textId="77777777" w:rsidR="00270170" w:rsidRDefault="00270170"/>
    <w:p w14:paraId="744AE2F9" w14:textId="77777777" w:rsidR="00270170" w:rsidRDefault="002701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15C3" w14:textId="77777777" w:rsidR="00FF09C8" w:rsidRDefault="00FF09C8"/>
  <w:p w14:paraId="6031A990" w14:textId="77777777" w:rsidR="00FF09C8" w:rsidRDefault="00FF09C8"/>
  <w:p w14:paraId="6C42DD57" w14:textId="77777777" w:rsidR="00FF09C8" w:rsidRDefault="00FF09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43E"/>
    <w:multiLevelType w:val="hybridMultilevel"/>
    <w:tmpl w:val="81F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905C8"/>
    <w:multiLevelType w:val="hybridMultilevel"/>
    <w:tmpl w:val="BAA495E8"/>
    <w:lvl w:ilvl="0" w:tplc="18AE16A8">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B401CA"/>
    <w:multiLevelType w:val="multilevel"/>
    <w:tmpl w:val="11A8D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05C07"/>
    <w:multiLevelType w:val="hybridMultilevel"/>
    <w:tmpl w:val="9B92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51B8F"/>
    <w:multiLevelType w:val="hybridMultilevel"/>
    <w:tmpl w:val="CC14CB58"/>
    <w:lvl w:ilvl="0" w:tplc="18AE16A8">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95A92"/>
    <w:multiLevelType w:val="multilevel"/>
    <w:tmpl w:val="CEB8E6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4"/>
  </w:num>
  <w:num w:numId="4">
    <w:abstractNumId w:val="2"/>
  </w:num>
  <w:num w:numId="5">
    <w:abstractNumId w:val="11"/>
  </w:num>
  <w:num w:numId="6">
    <w:abstractNumId w:val="8"/>
  </w:num>
  <w:num w:numId="7">
    <w:abstractNumId w:val="3"/>
  </w:num>
  <w:num w:numId="8">
    <w:abstractNumId w:val="12"/>
  </w:num>
  <w:num w:numId="9">
    <w:abstractNumId w:val="1"/>
  </w:num>
  <w:num w:numId="10">
    <w:abstractNumId w:val="9"/>
  </w:num>
  <w:num w:numId="11">
    <w:abstractNumId w:val="10"/>
  </w:num>
  <w:num w:numId="12">
    <w:abstractNumId w:val="0"/>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intFractionalCharacterWidth/>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84"/>
    <w:rsid w:val="00081D88"/>
    <w:rsid w:val="00111ACB"/>
    <w:rsid w:val="00132C84"/>
    <w:rsid w:val="001D222B"/>
    <w:rsid w:val="00227260"/>
    <w:rsid w:val="00270170"/>
    <w:rsid w:val="00357BA9"/>
    <w:rsid w:val="003A74CE"/>
    <w:rsid w:val="004571CE"/>
    <w:rsid w:val="004747CE"/>
    <w:rsid w:val="004B193E"/>
    <w:rsid w:val="005064C6"/>
    <w:rsid w:val="005340D1"/>
    <w:rsid w:val="00715519"/>
    <w:rsid w:val="007E44EA"/>
    <w:rsid w:val="00843858"/>
    <w:rsid w:val="00875249"/>
    <w:rsid w:val="00887FB9"/>
    <w:rsid w:val="00904875"/>
    <w:rsid w:val="009460DF"/>
    <w:rsid w:val="00962ABD"/>
    <w:rsid w:val="00963345"/>
    <w:rsid w:val="00983937"/>
    <w:rsid w:val="009B167B"/>
    <w:rsid w:val="00A30235"/>
    <w:rsid w:val="00B85107"/>
    <w:rsid w:val="00BD370B"/>
    <w:rsid w:val="00BD7D91"/>
    <w:rsid w:val="00C032D0"/>
    <w:rsid w:val="00C415D2"/>
    <w:rsid w:val="00C43806"/>
    <w:rsid w:val="00CA3839"/>
    <w:rsid w:val="00D02354"/>
    <w:rsid w:val="00D20335"/>
    <w:rsid w:val="00D72952"/>
    <w:rsid w:val="00DA0807"/>
    <w:rsid w:val="00E94810"/>
    <w:rsid w:val="00EE2FA4"/>
    <w:rsid w:val="00F82507"/>
    <w:rsid w:val="00FF09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910F"/>
  <w14:defaultImageDpi w14:val="300"/>
  <w15:docId w15:val="{8C87F612-5058-F442-9454-5D113F37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 w:type="character" w:styleId="FollowedHyperlink">
    <w:name w:val="FollowedHyperlink"/>
    <w:basedOn w:val="DefaultParagraphFont"/>
    <w:rsid w:val="001D22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Settings\User\Application Data\Microsoft\Templates\My Templates\Misc.dot</Template>
  <TotalTime>67</TotalTime>
  <Pages>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6800</CharactersWithSpaces>
  <SharedDoc>false</SharedDoc>
  <HLinks>
    <vt:vector size="12" baseType="variant">
      <vt:variant>
        <vt:i4>2949185</vt:i4>
      </vt:variant>
      <vt:variant>
        <vt:i4>3</vt:i4>
      </vt:variant>
      <vt:variant>
        <vt:i4>0</vt:i4>
      </vt:variant>
      <vt:variant>
        <vt:i4>5</vt:i4>
      </vt:variant>
      <vt:variant>
        <vt:lpwstr>http://www.imdb.com/title/tt0088930</vt:lpwstr>
      </vt:variant>
      <vt:variant>
        <vt:lpwstr/>
      </vt:variant>
      <vt:variant>
        <vt:i4>6684752</vt:i4>
      </vt:variant>
      <vt:variant>
        <vt:i4>0</vt:i4>
      </vt:variant>
      <vt:variant>
        <vt:i4>0</vt:i4>
      </vt:variant>
      <vt:variant>
        <vt:i4>5</vt:i4>
      </vt:variant>
      <vt:variant>
        <vt:lpwstr>http://www.bing.com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5</cp:revision>
  <cp:lastPrinted>2015-10-07T21:58:00Z</cp:lastPrinted>
  <dcterms:created xsi:type="dcterms:W3CDTF">2018-11-06T04:39:00Z</dcterms:created>
  <dcterms:modified xsi:type="dcterms:W3CDTF">2018-11-07T09:49:00Z</dcterms:modified>
</cp:coreProperties>
</file>